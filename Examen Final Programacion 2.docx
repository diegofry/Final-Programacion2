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DF8" w:rsidRPr="00804DF8" w:rsidRDefault="00804DF8" w:rsidP="00804DF8">
      <w:pPr>
        <w:jc w:val="center"/>
        <w:rPr>
          <w:sz w:val="44"/>
          <w:szCs w:val="44"/>
        </w:rPr>
      </w:pPr>
      <w:r w:rsidRPr="00804DF8">
        <w:rPr>
          <w:sz w:val="44"/>
          <w:szCs w:val="44"/>
        </w:rPr>
        <w:t>Examen Final</w:t>
      </w:r>
    </w:p>
    <w:p w:rsidR="00804DF8" w:rsidRPr="00804DF8" w:rsidRDefault="00804DF8" w:rsidP="00804DF8"/>
    <w:p w:rsidR="00804DF8" w:rsidRDefault="00804DF8" w:rsidP="00804DF8">
      <w:pPr>
        <w:rPr>
          <w:sz w:val="32"/>
          <w:szCs w:val="32"/>
        </w:rPr>
      </w:pPr>
      <w:r w:rsidRPr="00804DF8">
        <w:rPr>
          <w:sz w:val="32"/>
          <w:szCs w:val="32"/>
        </w:rPr>
        <w:t xml:space="preserve">Nombre  </w:t>
      </w:r>
      <w:r>
        <w:t xml:space="preserve">                                                                                                 </w:t>
      </w:r>
      <w:r w:rsidRPr="00804DF8">
        <w:rPr>
          <w:sz w:val="32"/>
          <w:szCs w:val="32"/>
        </w:rPr>
        <w:t>Diego Ferreyra</w:t>
      </w:r>
    </w:p>
    <w:p w:rsidR="00804DF8" w:rsidRDefault="00804DF8" w:rsidP="00804DF8">
      <w:pPr>
        <w:rPr>
          <w:sz w:val="32"/>
          <w:szCs w:val="32"/>
        </w:rPr>
      </w:pPr>
      <w:r>
        <w:rPr>
          <w:sz w:val="32"/>
          <w:szCs w:val="32"/>
        </w:rPr>
        <w:t xml:space="preserve">Materia                                                                     Programación 2    </w:t>
      </w:r>
    </w:p>
    <w:p w:rsidR="00804DF8" w:rsidRDefault="00804DF8" w:rsidP="00804DF8">
      <w:pPr>
        <w:rPr>
          <w:sz w:val="32"/>
          <w:szCs w:val="32"/>
        </w:rPr>
      </w:pPr>
      <w:r>
        <w:rPr>
          <w:sz w:val="32"/>
          <w:szCs w:val="32"/>
        </w:rPr>
        <w:t>Fecha de presentación                                          06/08/2020</w:t>
      </w:r>
    </w:p>
    <w:p w:rsidR="00804DF8" w:rsidRDefault="007B4735" w:rsidP="00804DF8">
      <w:pPr>
        <w:rPr>
          <w:sz w:val="32"/>
          <w:szCs w:val="32"/>
        </w:rPr>
      </w:pPr>
      <w:r>
        <w:rPr>
          <w:sz w:val="32"/>
          <w:szCs w:val="32"/>
        </w:rPr>
        <w:t>Descripción</w:t>
      </w:r>
    </w:p>
    <w:p w:rsidR="00804DF8" w:rsidRPr="007B4735" w:rsidRDefault="00804DF8" w:rsidP="00804DF8">
      <w:pPr>
        <w:rPr>
          <w:sz w:val="28"/>
          <w:szCs w:val="28"/>
        </w:rPr>
      </w:pPr>
      <w:r w:rsidRPr="007B4735">
        <w:rPr>
          <w:sz w:val="28"/>
          <w:szCs w:val="28"/>
        </w:rPr>
        <w:t xml:space="preserve">El juego es un memorama consiste en clickear una imagen y encontrar la misma dentro del tablero. Es un juego temático con imágenes y sonidos de los </w:t>
      </w:r>
      <w:r w:rsidR="007B4735" w:rsidRPr="007B4735">
        <w:rPr>
          <w:sz w:val="28"/>
          <w:szCs w:val="28"/>
        </w:rPr>
        <w:t>Simpsons</w:t>
      </w:r>
      <w:r w:rsidRPr="007B4735">
        <w:rPr>
          <w:sz w:val="28"/>
          <w:szCs w:val="28"/>
        </w:rPr>
        <w:t>.</w:t>
      </w:r>
    </w:p>
    <w:p w:rsidR="007B4735" w:rsidRDefault="007B4735" w:rsidP="00804DF8">
      <w:pPr>
        <w:rPr>
          <w:sz w:val="28"/>
          <w:szCs w:val="28"/>
        </w:rPr>
      </w:pPr>
      <w:r w:rsidRPr="007B4735">
        <w:rPr>
          <w:sz w:val="28"/>
          <w:szCs w:val="28"/>
        </w:rPr>
        <w:t>El juego finaliza cuando se dan vuelta todas las imágenes de forma correcta, el jugador tiene un total de 30 intentos para poder resolver el memorama, cuando llega al error 30 que figura en pantalla finaliza y vuelve a empezar.</w:t>
      </w:r>
      <w:r>
        <w:rPr>
          <w:sz w:val="28"/>
          <w:szCs w:val="28"/>
        </w:rPr>
        <w:t xml:space="preserve"> El juego cuenta con sonidos cada vez que el intento es correcto hace un sonido en particular y cuando se equivoca lo mismo con un sonido que identifica el error con voces del personaje Homero Simpson. Para realizar el software se utilizó la biblioteca graphics para incluir imágenes y bibliotecas propias de Windows para el sonido</w:t>
      </w:r>
      <w:r w:rsidR="00EA290A">
        <w:rPr>
          <w:sz w:val="28"/>
          <w:szCs w:val="28"/>
        </w:rPr>
        <w:t>.</w:t>
      </w:r>
    </w:p>
    <w:p w:rsidR="00EA290A" w:rsidRPr="007B4735" w:rsidRDefault="00EA290A" w:rsidP="00804DF8">
      <w:pPr>
        <w:rPr>
          <w:sz w:val="28"/>
          <w:szCs w:val="28"/>
        </w:rPr>
      </w:pPr>
      <w:r>
        <w:rPr>
          <w:sz w:val="28"/>
          <w:szCs w:val="28"/>
        </w:rPr>
        <w:t>El formato de imágenes que se utilizo es jpg, mientras que el sonido fue de tipo WAV.</w:t>
      </w:r>
    </w:p>
    <w:p w:rsidR="00804DF8" w:rsidRDefault="00804DF8" w:rsidP="00804DF8"/>
    <w:p w:rsidR="00804DF8" w:rsidRDefault="00692B11" w:rsidP="00804DF8">
      <w:r>
        <w:rPr>
          <w:noProof/>
          <w:lang w:eastAsia="es-AR"/>
        </w:rPr>
        <w:lastRenderedPageBreak/>
        <w:drawing>
          <wp:inline distT="0" distB="0" distL="0" distR="0">
            <wp:extent cx="5400040" cy="38728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872865"/>
                    </a:xfrm>
                    <a:prstGeom prst="rect">
                      <a:avLst/>
                    </a:prstGeom>
                    <a:noFill/>
                    <a:ln>
                      <a:noFill/>
                    </a:ln>
                  </pic:spPr>
                </pic:pic>
              </a:graphicData>
            </a:graphic>
          </wp:inline>
        </w:drawing>
      </w:r>
    </w:p>
    <w:p w:rsidR="00F01E9E" w:rsidRDefault="00F01E9E" w:rsidP="00F01E9E">
      <w:pPr>
        <w:jc w:val="center"/>
      </w:pPr>
      <w:r>
        <w:t xml:space="preserve">TEST_CASE </w:t>
      </w:r>
      <w:proofErr w:type="gramStart"/>
      <w:r>
        <w:t>( "</w:t>
      </w:r>
      <w:proofErr w:type="gramEnd"/>
      <w:r>
        <w:t>Constructor Carta"){</w:t>
      </w:r>
    </w:p>
    <w:p w:rsidR="00F01E9E" w:rsidRDefault="00F01E9E" w:rsidP="00F01E9E">
      <w:pPr>
        <w:jc w:val="center"/>
      </w:pPr>
      <w:r>
        <w:t>Carta c=new carta ();</w:t>
      </w:r>
    </w:p>
    <w:p w:rsidR="00F01E9E" w:rsidRDefault="00F01E9E" w:rsidP="00F01E9E">
      <w:pPr>
        <w:jc w:val="center"/>
      </w:pPr>
      <w:r>
        <w:t>REQUIRE (c.getId () ==0);</w:t>
      </w:r>
    </w:p>
    <w:p w:rsidR="00F01E9E" w:rsidRDefault="00F01E9E" w:rsidP="00F01E9E">
      <w:pPr>
        <w:jc w:val="center"/>
      </w:pPr>
      <w:r>
        <w:t>REQUIRE (c.getBandera () ==0);</w:t>
      </w:r>
    </w:p>
    <w:p w:rsidR="00F01E9E" w:rsidRDefault="00F01E9E" w:rsidP="00F01E9E">
      <w:pPr>
        <w:jc w:val="center"/>
      </w:pPr>
    </w:p>
    <w:p w:rsidR="00F01E9E" w:rsidRDefault="00F01E9E" w:rsidP="00F01E9E">
      <w:pPr>
        <w:jc w:val="center"/>
      </w:pPr>
      <w:r>
        <w:t>}</w:t>
      </w:r>
    </w:p>
    <w:p w:rsidR="00F01E9E" w:rsidRDefault="00F01E9E" w:rsidP="00F01E9E">
      <w:pPr>
        <w:jc w:val="center"/>
      </w:pPr>
      <w:r>
        <w:t>TEST_CASE ("Estado carta"</w:t>
      </w:r>
      <w:proofErr w:type="gramStart"/>
      <w:r>
        <w:t>){</w:t>
      </w:r>
      <w:proofErr w:type="gramEnd"/>
    </w:p>
    <w:p w:rsidR="00F01E9E" w:rsidRDefault="00F01E9E" w:rsidP="00F01E9E">
      <w:pPr>
        <w:jc w:val="center"/>
      </w:pPr>
      <w:r>
        <w:t>char *p [29];</w:t>
      </w:r>
    </w:p>
    <w:p w:rsidR="00F01E9E" w:rsidRDefault="00F01E9E" w:rsidP="00F01E9E">
      <w:pPr>
        <w:jc w:val="center"/>
      </w:pPr>
      <w:r>
        <w:t>REQUIRE (estado ((char*)"imagenes\\figura0.jpg" == p[0]);</w:t>
      </w:r>
    </w:p>
    <w:p w:rsidR="00C86042" w:rsidRDefault="00F01E9E" w:rsidP="00F01E9E">
      <w:pPr>
        <w:jc w:val="center"/>
      </w:pPr>
      <w:r>
        <w:t>}</w:t>
      </w:r>
    </w:p>
    <w:p w:rsidR="00E4767C" w:rsidRDefault="0078118C" w:rsidP="00F01E9E">
      <w:pPr>
        <w:jc w:val="center"/>
      </w:pPr>
      <w:hyperlink r:id="rId6" w:history="1">
        <w:r w:rsidRPr="00A01E04">
          <w:rPr>
            <w:rStyle w:val="Hipervnculo"/>
          </w:rPr>
          <w:t>https://github.com/diegofry/Final-Programacion2.git</w:t>
        </w:r>
      </w:hyperlink>
    </w:p>
    <w:p w:rsidR="0078118C" w:rsidRDefault="0078118C" w:rsidP="00F01E9E">
      <w:pPr>
        <w:jc w:val="center"/>
      </w:pPr>
      <w:hyperlink r:id="rId7" w:history="1">
        <w:r w:rsidRPr="00A01E04">
          <w:rPr>
            <w:rStyle w:val="Hipervnculo"/>
          </w:rPr>
          <w:t>https://bit.ly/3fHT31D</w:t>
        </w:r>
      </w:hyperlink>
    </w:p>
    <w:p w:rsidR="0078118C" w:rsidRPr="00804DF8" w:rsidRDefault="0078118C" w:rsidP="00F01E9E">
      <w:pPr>
        <w:jc w:val="center"/>
      </w:pPr>
      <w:bookmarkStart w:id="0" w:name="_GoBack"/>
      <w:bookmarkEnd w:id="0"/>
    </w:p>
    <w:sectPr w:rsidR="0078118C" w:rsidRPr="00804DF8" w:rsidSect="00804DF8">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9E"/>
    <w:rsid w:val="002D67C5"/>
    <w:rsid w:val="00692B11"/>
    <w:rsid w:val="0078118C"/>
    <w:rsid w:val="007B4735"/>
    <w:rsid w:val="00804DF8"/>
    <w:rsid w:val="00C86042"/>
    <w:rsid w:val="00E43A48"/>
    <w:rsid w:val="00E4767C"/>
    <w:rsid w:val="00EA290A"/>
    <w:rsid w:val="00F01E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4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DF8"/>
    <w:rPr>
      <w:rFonts w:ascii="Tahoma" w:hAnsi="Tahoma" w:cs="Tahoma"/>
      <w:sz w:val="16"/>
      <w:szCs w:val="16"/>
    </w:rPr>
  </w:style>
  <w:style w:type="character" w:styleId="Hipervnculo">
    <w:name w:val="Hyperlink"/>
    <w:basedOn w:val="Fuentedeprrafopredeter"/>
    <w:uiPriority w:val="99"/>
    <w:unhideWhenUsed/>
    <w:rsid w:val="007811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4D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DF8"/>
    <w:rPr>
      <w:rFonts w:ascii="Tahoma" w:hAnsi="Tahoma" w:cs="Tahoma"/>
      <w:sz w:val="16"/>
      <w:szCs w:val="16"/>
    </w:rPr>
  </w:style>
  <w:style w:type="character" w:styleId="Hipervnculo">
    <w:name w:val="Hyperlink"/>
    <w:basedOn w:val="Fuentedeprrafopredeter"/>
    <w:uiPriority w:val="99"/>
    <w:unhideWhenUsed/>
    <w:rsid w:val="00781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3fHT31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diegofry/Final-Programacion2.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l\Documents\Examen%20Final%20Programacion%20I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Examen Final Programacion II</Template>
  <TotalTime>8</TotalTime>
  <Pages>2</Pages>
  <Words>234</Words>
  <Characters>1289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dcterms:created xsi:type="dcterms:W3CDTF">2020-08-06T17:56:00Z</dcterms:created>
  <dcterms:modified xsi:type="dcterms:W3CDTF">2020-08-06T19:46:00Z</dcterms:modified>
</cp:coreProperties>
</file>